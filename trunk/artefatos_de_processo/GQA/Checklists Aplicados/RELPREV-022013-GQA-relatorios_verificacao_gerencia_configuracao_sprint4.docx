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736B0B" w:rsidP="00F202D8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F202D8" w:rsidRPr="000F0D5E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 w:rsidRPr="00A62083">
        <w:rPr>
          <w:b/>
          <w:sz w:val="22"/>
          <w:szCs w:val="22"/>
          <w:lang w:val="pt-BR"/>
        </w:rPr>
        <w:t xml:space="preserve">Data:     </w:t>
      </w:r>
      <w:r w:rsidR="00CB197E">
        <w:rPr>
          <w:b/>
          <w:sz w:val="22"/>
          <w:szCs w:val="22"/>
          <w:lang w:val="pt-BR"/>
        </w:rPr>
        <w:t>28</w:t>
      </w:r>
      <w:r w:rsidR="00F202D8" w:rsidRPr="00A62083">
        <w:rPr>
          <w:b/>
          <w:sz w:val="22"/>
          <w:szCs w:val="22"/>
          <w:lang w:val="pt-BR"/>
        </w:rPr>
        <w:t>/</w:t>
      </w:r>
      <w:r w:rsidR="00CB197E">
        <w:rPr>
          <w:b/>
          <w:sz w:val="22"/>
          <w:szCs w:val="22"/>
          <w:lang w:val="pt-BR"/>
        </w:rPr>
        <w:t>10</w:t>
      </w:r>
      <w:r w:rsidR="00F202D8" w:rsidRPr="00A62083">
        <w:rPr>
          <w:b/>
          <w:sz w:val="22"/>
          <w:szCs w:val="22"/>
          <w:lang w:val="pt-BR"/>
        </w:rPr>
        <w:t xml:space="preserve"> /</w:t>
      </w:r>
      <w:r w:rsidR="00F202D8" w:rsidRPr="000F0D5E">
        <w:rPr>
          <w:b/>
          <w:sz w:val="24"/>
          <w:szCs w:val="24"/>
          <w:lang w:val="pt-BR"/>
        </w:rPr>
        <w:t xml:space="preserve"> </w:t>
      </w:r>
      <w:r w:rsidR="00CB197E">
        <w:rPr>
          <w:b/>
          <w:sz w:val="24"/>
          <w:szCs w:val="24"/>
          <w:lang w:val="pt-BR"/>
        </w:rPr>
        <w:t>2013</w:t>
      </w:r>
      <w:proofErr w:type="gramStart"/>
      <w:r w:rsidR="00F202D8" w:rsidRPr="000F0D5E">
        <w:rPr>
          <w:b/>
          <w:sz w:val="24"/>
          <w:szCs w:val="24"/>
          <w:lang w:val="pt-BR"/>
        </w:rPr>
        <w:t xml:space="preserve">   </w:t>
      </w:r>
    </w:p>
    <w:p w:rsidR="00F202D8" w:rsidRPr="00A62083" w:rsidRDefault="00CB197E" w:rsidP="00F202D8">
      <w:pPr>
        <w:rPr>
          <w:b/>
          <w:sz w:val="22"/>
          <w:szCs w:val="22"/>
          <w:lang w:val="pt-BR"/>
        </w:rPr>
      </w:pPr>
      <w:proofErr w:type="gramEnd"/>
      <w:r>
        <w:rPr>
          <w:b/>
          <w:sz w:val="22"/>
          <w:szCs w:val="22"/>
          <w:lang w:val="pt-BR"/>
        </w:rPr>
        <w:t>Responsável: Andressa Gonçalves Guimarães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F65135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F65135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B197E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736B0B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das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65135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foram controlados?</w:t>
            </w:r>
          </w:p>
        </w:tc>
        <w:tc>
          <w:tcPr>
            <w:tcW w:w="786" w:type="dxa"/>
          </w:tcPr>
          <w:p w:rsidR="00557B05" w:rsidRPr="00A62083" w:rsidRDefault="00CB197E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65135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que as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CB197E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</w:tc>
      </w:tr>
      <w:tr w:rsidR="00F202D8" w:rsidRPr="00813622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F202D8" w:rsidRPr="00A62083" w:rsidRDefault="00CB197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lang w:val="pt-BR"/>
              </w:rPr>
              <w:t xml:space="preserve">  x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6985" r="635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5080" r="6350" b="1397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F65135" w:rsidTr="001B4AB6">
        <w:tc>
          <w:tcPr>
            <w:tcW w:w="9500" w:type="dxa"/>
            <w:gridSpan w:val="3"/>
          </w:tcPr>
          <w:p w:rsidR="00F202D8" w:rsidRPr="00A62083" w:rsidRDefault="00736B0B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r w:rsidR="00F202D8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545BD9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:rsidR="00F202D8" w:rsidRPr="00A62083" w:rsidRDefault="00F202D8" w:rsidP="00545BD9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F65135" w:rsidRDefault="00F202D8" w:rsidP="00F202D8">
      <w:pPr>
        <w:rPr>
          <w:lang w:val="pt-BR"/>
        </w:rPr>
      </w:pPr>
    </w:p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A5" w:rsidRDefault="00CB16A5" w:rsidP="00A4243C">
      <w:pPr>
        <w:spacing w:line="240" w:lineRule="auto"/>
      </w:pPr>
      <w:r>
        <w:separator/>
      </w:r>
    </w:p>
  </w:endnote>
  <w:endnote w:type="continuationSeparator" w:id="0">
    <w:p w:rsidR="00CB16A5" w:rsidRDefault="00CB16A5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F65135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545BD9">
            <w:rPr>
              <w:rStyle w:val="PageNumber"/>
              <w:noProof/>
              <w:lang w:val="pt-BR"/>
            </w:rPr>
            <w:t>2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CB16A5">
            <w:fldChar w:fldCharType="begin"/>
          </w:r>
          <w:r w:rsidR="00CB16A5">
            <w:instrText xml:space="preserve"> NUMPAGES  \* MERGEFORMAT </w:instrText>
          </w:r>
          <w:r w:rsidR="00CB16A5">
            <w:fldChar w:fldCharType="separate"/>
          </w:r>
          <w:r w:rsidR="00545BD9" w:rsidRPr="00545BD9">
            <w:rPr>
              <w:rStyle w:val="PageNumber"/>
              <w:noProof/>
            </w:rPr>
            <w:t>2</w:t>
          </w:r>
          <w:r w:rsidR="00CB16A5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A5" w:rsidRDefault="00CB16A5" w:rsidP="00A4243C">
      <w:pPr>
        <w:spacing w:line="240" w:lineRule="auto"/>
      </w:pPr>
      <w:r>
        <w:separator/>
      </w:r>
    </w:p>
  </w:footnote>
  <w:footnote w:type="continuationSeparator" w:id="0">
    <w:p w:rsidR="00CB16A5" w:rsidRDefault="00CB16A5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271C9F"/>
    <w:rsid w:val="00327425"/>
    <w:rsid w:val="00334C31"/>
    <w:rsid w:val="003A4494"/>
    <w:rsid w:val="004936A5"/>
    <w:rsid w:val="00545BD9"/>
    <w:rsid w:val="00557B05"/>
    <w:rsid w:val="00736B0B"/>
    <w:rsid w:val="007C05F4"/>
    <w:rsid w:val="00816B73"/>
    <w:rsid w:val="009101E5"/>
    <w:rsid w:val="00A4243C"/>
    <w:rsid w:val="00AC36AA"/>
    <w:rsid w:val="00B22F24"/>
    <w:rsid w:val="00BE35FD"/>
    <w:rsid w:val="00BE3F83"/>
    <w:rsid w:val="00CB16A5"/>
    <w:rsid w:val="00CB197E"/>
    <w:rsid w:val="00D25F14"/>
    <w:rsid w:val="00D906FA"/>
    <w:rsid w:val="00E14088"/>
    <w:rsid w:val="00E96812"/>
    <w:rsid w:val="00EE13A0"/>
    <w:rsid w:val="00F202D8"/>
    <w:rsid w:val="00F65135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1408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3</cp:revision>
  <dcterms:created xsi:type="dcterms:W3CDTF">2013-11-08T00:47:00Z</dcterms:created>
  <dcterms:modified xsi:type="dcterms:W3CDTF">2013-11-08T00:47:00Z</dcterms:modified>
</cp:coreProperties>
</file>