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3D0EC5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>Data:     /    /</w:t>
      </w:r>
      <w:r w:rsidRPr="000F0D5E">
        <w:rPr>
          <w:b/>
          <w:sz w:val="24"/>
          <w:szCs w:val="24"/>
          <w:lang w:val="pt-BR"/>
        </w:rPr>
        <w:t xml:space="preserve">    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A558A6" w:rsidTr="001B4AB6">
        <w:tc>
          <w:tcPr>
            <w:tcW w:w="9576" w:type="dxa"/>
            <w:gridSpan w:val="4"/>
          </w:tcPr>
          <w:p w:rsidR="001926AE" w:rsidRPr="00A62083" w:rsidRDefault="00816F5C" w:rsidP="001C2C39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</w:t>
            </w:r>
            <w:r w:rsidR="001C2C39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Testes</w:t>
            </w:r>
          </w:p>
        </w:tc>
      </w:tr>
      <w:tr w:rsidR="001926AE" w:rsidRPr="00A558A6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>1. A aderência dos produtos de trabalho aos padrões, procedimentos e requisitos aplicáveis foi avaliada objetivamente, antes dos produtos serem entregues e em marcos predefinidos ao longo do ciclo de vida do projeto?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definidos os objetivos do teste e a estratégia de testes?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apresentadas as funcionalidades que serão e que não serão testadas?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bookmarkStart w:id="0" w:name="_GoBack"/>
            <w:bookmarkEnd w:id="0"/>
            <w:r w:rsidRPr="00D11319">
              <w:rPr>
                <w:iCs/>
                <w:sz w:val="22"/>
                <w:szCs w:val="22"/>
                <w:lang w:val="pt-BR"/>
              </w:rPr>
              <w:t>oram definidas as responsabilidades de execução dos testes?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813622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</w:rPr>
            </w:pPr>
            <w:r w:rsidRPr="00A62083">
              <w:rPr>
                <w:sz w:val="22"/>
                <w:szCs w:val="22"/>
              </w:rPr>
              <w:t>Comentários:</w:t>
            </w: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</w:rPr>
            </w:pPr>
          </w:p>
        </w:tc>
      </w:tr>
      <w:tr w:rsidR="001926AE" w:rsidRPr="00813622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19685</wp:posOffset>
                      </wp:positionV>
                      <wp:extent cx="138430" cy="133350"/>
                      <wp:effectExtent l="7620" t="11430" r="6350" b="762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.35pt;margin-top:1.55pt;width:10.9pt;height:1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KK3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F5wZ6KlE&#10;n0k0MK2WbBb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15240</wp:posOffset>
                      </wp:positionV>
                      <wp:extent cx="138430" cy="133350"/>
                      <wp:effectExtent l="7620" t="5715" r="6350" b="13335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.35pt;margin-top:1.2pt;width:10.9pt;height: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D11319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noProof/>
                <w:snapToGrid/>
                <w:sz w:val="22"/>
                <w:szCs w:val="22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14605</wp:posOffset>
                      </wp:positionV>
                      <wp:extent cx="138430" cy="133350"/>
                      <wp:effectExtent l="7620" t="13335" r="635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.35pt;margin-top:1.15pt;width:10.9pt;height:1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"/>
                  </w:pict>
                </mc:Fallback>
              </mc:AlternateConten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 xml:space="preserve">      Os 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 w:rsidR="001926AE"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="001926AE"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Aprovado por: ___________________________________ Data: ________________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lastRenderedPageBreak/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BD4" w:rsidRDefault="00B96BD4" w:rsidP="00A4243C">
      <w:pPr>
        <w:spacing w:line="240" w:lineRule="auto"/>
      </w:pPr>
      <w:r>
        <w:separator/>
      </w:r>
    </w:p>
  </w:endnote>
  <w:endnote w:type="continuationSeparator" w:id="0">
    <w:p w:rsidR="00B96BD4" w:rsidRDefault="00B96BD4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683778">
            <w:fldChar w:fldCharType="begin"/>
          </w:r>
          <w:r w:rsidR="00A4243C">
            <w:instrText xml:space="preserve"> DATE \@ "yyyy" </w:instrText>
          </w:r>
          <w:r w:rsidR="00683778">
            <w:fldChar w:fldCharType="separate"/>
          </w:r>
          <w:r w:rsidR="00A558A6">
            <w:rPr>
              <w:noProof/>
            </w:rPr>
            <w:t>2013</w:t>
          </w:r>
          <w:r w:rsidR="0068377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68377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683778">
            <w:rPr>
              <w:rStyle w:val="PageNumber"/>
              <w:lang w:val="pt-BR"/>
            </w:rPr>
            <w:fldChar w:fldCharType="separate"/>
          </w:r>
          <w:r w:rsidR="00A558A6">
            <w:rPr>
              <w:rStyle w:val="PageNumber"/>
              <w:noProof/>
              <w:lang w:val="pt-BR"/>
            </w:rPr>
            <w:t>1</w:t>
          </w:r>
          <w:r w:rsidR="0068377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 w:rsidR="00B96BD4">
            <w:fldChar w:fldCharType="begin"/>
          </w:r>
          <w:r w:rsidR="00B96BD4">
            <w:instrText xml:space="preserve"> NUMPAGES  \* MERGEFORMAT </w:instrText>
          </w:r>
          <w:r w:rsidR="00B96BD4">
            <w:fldChar w:fldCharType="separate"/>
          </w:r>
          <w:r w:rsidR="00A558A6" w:rsidRPr="00A558A6">
            <w:rPr>
              <w:rStyle w:val="PageNumber"/>
              <w:noProof/>
            </w:rPr>
            <w:t>2</w:t>
          </w:r>
          <w:r w:rsidR="00B96BD4">
            <w:rPr>
              <w:rStyle w:val="PageNumber"/>
              <w:noProof/>
            </w:rPr>
            <w:fldChar w:fldCharType="end"/>
          </w:r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BD4" w:rsidRDefault="00B96BD4" w:rsidP="00A4243C">
      <w:pPr>
        <w:spacing w:line="240" w:lineRule="auto"/>
      </w:pPr>
      <w:r>
        <w:separator/>
      </w:r>
    </w:p>
  </w:footnote>
  <w:footnote w:type="continuationSeparator" w:id="0">
    <w:p w:rsidR="00B96BD4" w:rsidRDefault="00B96BD4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1926AE"/>
    <w:rsid w:val="001C2C39"/>
    <w:rsid w:val="0026473B"/>
    <w:rsid w:val="00327425"/>
    <w:rsid w:val="003D0EC5"/>
    <w:rsid w:val="003D2FCA"/>
    <w:rsid w:val="003E0789"/>
    <w:rsid w:val="004936A5"/>
    <w:rsid w:val="005074E7"/>
    <w:rsid w:val="00683778"/>
    <w:rsid w:val="007C05F4"/>
    <w:rsid w:val="00816B73"/>
    <w:rsid w:val="00816F5C"/>
    <w:rsid w:val="00A4243C"/>
    <w:rsid w:val="00A558A6"/>
    <w:rsid w:val="00AC36AA"/>
    <w:rsid w:val="00B02630"/>
    <w:rsid w:val="00B22F24"/>
    <w:rsid w:val="00B96BD4"/>
    <w:rsid w:val="00BE35FD"/>
    <w:rsid w:val="00D11319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3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1094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5</cp:revision>
  <dcterms:created xsi:type="dcterms:W3CDTF">2013-06-13T00:41:00Z</dcterms:created>
  <dcterms:modified xsi:type="dcterms:W3CDTF">2013-06-21T22:40:00Z</dcterms:modified>
</cp:coreProperties>
</file>