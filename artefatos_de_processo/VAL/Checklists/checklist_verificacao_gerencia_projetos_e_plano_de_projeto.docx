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Pr="000F0D5E" w:rsidRDefault="001D593E" w:rsidP="001D593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415738">
        <w:rPr>
          <w:b/>
          <w:sz w:val="22"/>
          <w:szCs w:val="22"/>
          <w:lang w:val="pt-BR"/>
        </w:rPr>
        <w:t>AVADOC2013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    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D593E" w:rsidRPr="00A62083" w:rsidRDefault="001D593E" w:rsidP="001D593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bookmarkStart w:id="0" w:name="_GoBack"/>
      <w:bookmarkEnd w:id="0"/>
    </w:p>
    <w:p w:rsidR="001D593E" w:rsidRDefault="001D593E" w:rsidP="001D593E">
      <w:pPr>
        <w:rPr>
          <w:sz w:val="32"/>
          <w:szCs w:val="32"/>
          <w:lang w:val="pt-BR"/>
        </w:rPr>
      </w:pPr>
    </w:p>
    <w:p w:rsidR="001D593E" w:rsidRDefault="001D593E" w:rsidP="001D593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D593E" w:rsidRPr="00142961" w:rsidTr="001B4AB6">
        <w:tc>
          <w:tcPr>
            <w:tcW w:w="9576" w:type="dxa"/>
            <w:gridSpan w:val="4"/>
          </w:tcPr>
          <w:p w:rsidR="001D593E" w:rsidRPr="00A62083" w:rsidRDefault="00142961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de Verificação da</w:t>
            </w:r>
            <w:r w:rsidR="001D593E"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Gerência d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e Projetos</w:t>
            </w:r>
          </w:p>
        </w:tc>
      </w:tr>
      <w:tr w:rsidR="001D593E" w:rsidRPr="00142961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721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D593E" w:rsidRPr="00415738" w:rsidTr="001B4AB6">
        <w:tc>
          <w:tcPr>
            <w:tcW w:w="7219" w:type="dxa"/>
          </w:tcPr>
          <w:p w:rsidR="001D593E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 do trabalho para o projeto foi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definido?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142961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As tarefas e os produtos de trabalho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foram dimensionados utilizando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métodos apropriados?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415738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modelo e as fases do ciclo de vida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foram definidos?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415738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esforço e o custo para a execução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tarefas e dos produtos de trabalho são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estimados com base em dados históricos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ou referências técnicas?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415738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orçamento e o cronograma do projeto,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incluindo a definição de marcos e pontos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controle, foram estabelecidos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mantidos?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do projeto foram identificados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 o seu impacto, probabilidade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ocorrência e prioridade de tratamento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determinados e documentados?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humanos para 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planejados considerando o perfil e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conhecimento necessários para executá</w:t>
            </w:r>
            <w:r>
              <w:rPr>
                <w:snapToGrid/>
                <w:sz w:val="22"/>
                <w:szCs w:val="22"/>
                <w:lang w:val="pt-BR" w:eastAsia="pt-BR"/>
              </w:rPr>
              <w:t>-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lo?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e o ambiente de trabalho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necessários para executar o projeto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dados relevantes do projeto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identificados e planejados quanto à forma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coleta, armazenamento e distribuição?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mecanismo foi estabelecido para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acessá-los, incluindo, se pertinente,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questões de privacidade e segurança?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plano geral para a execução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é estabelecido com a integração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planos específicos?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142961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 viabilidade de atingir as metas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foi explicitamente avaliada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considerando restrições e recursos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disponíveis? Quando necessário, ajustes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realizados?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Plano do Projeto foi revisado com todos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interessados e o compromisso com ele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foi obtido e mantido?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escopo, as tarefas, as estimativas,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orçamento e o cronograma do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monitorados em relação ao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materiais e humanos bem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como os dados relevantes do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monitorados em relação ao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foram monitorados em relação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ao planejado?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envolvimento das partes interessadas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no projeto foi planejado, monitorado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mantido?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Revisões foram realizadas em marcos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do projeto e conforme estabelecido no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planejamento?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Registros de problemas identificados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 o resultado da análise de questões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pertinentes, incluindo dependências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críticas, foram estabelecidos e tratados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com as partes interessadas?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15738" w:rsidTr="001B4AB6">
        <w:tc>
          <w:tcPr>
            <w:tcW w:w="7219" w:type="dxa"/>
          </w:tcPr>
          <w:p w:rsidR="00142961" w:rsidRDefault="0053039C" w:rsidP="0053039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lastRenderedPageBreak/>
              <w:t xml:space="preserve">20.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Ações para corrigir desvios em relação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ao planejado e para prevenir a repetição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dos problemas identificados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estabelecidas, implementadas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acompanhadas até a sua conclusão?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142961" w:rsidTr="001B4AB6">
        <w:tc>
          <w:tcPr>
            <w:tcW w:w="9576" w:type="dxa"/>
            <w:gridSpan w:val="4"/>
          </w:tcPr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  <w:r w:rsidRPr="00142961">
              <w:rPr>
                <w:sz w:val="22"/>
                <w:szCs w:val="22"/>
                <w:lang w:val="pt-BR"/>
              </w:rPr>
              <w:t>Comentários:</w:t>
            </w: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813622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D593E" w:rsidRPr="00A62083" w:rsidRDefault="0041573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6350" r="6350" b="1270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D593E" w:rsidRPr="00A62083" w:rsidRDefault="0041573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10160" r="6350" b="889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D593E" w:rsidRPr="00A62083" w:rsidRDefault="0041573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8255" r="6350" b="1079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D593E" w:rsidRPr="00A62083" w:rsidRDefault="001D593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sz w:val="22"/>
          <w:szCs w:val="22"/>
          <w:lang w:val="pt-BR"/>
        </w:rPr>
      </w:pPr>
    </w:p>
    <w:p w:rsidR="001D593E" w:rsidRDefault="001D593E" w:rsidP="001D593E">
      <w:pPr>
        <w:rPr>
          <w:sz w:val="22"/>
          <w:szCs w:val="22"/>
          <w:lang w:val="pt-BR"/>
        </w:rPr>
      </w:pPr>
    </w:p>
    <w:p w:rsidR="001D593E" w:rsidRDefault="001D593E" w:rsidP="001D593E">
      <w:pPr>
        <w:rPr>
          <w:sz w:val="22"/>
          <w:szCs w:val="22"/>
          <w:lang w:val="pt-BR"/>
        </w:rPr>
      </w:pPr>
    </w:p>
    <w:p w:rsidR="001D593E" w:rsidRPr="00A62083" w:rsidRDefault="001D593E" w:rsidP="001D593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D593E" w:rsidRPr="00A62083" w:rsidTr="001B4AB6">
        <w:tc>
          <w:tcPr>
            <w:tcW w:w="9500" w:type="dxa"/>
            <w:gridSpan w:val="3"/>
          </w:tcPr>
          <w:p w:rsidR="001D593E" w:rsidRPr="00A62083" w:rsidRDefault="001D593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D593E" w:rsidRPr="00011740" w:rsidRDefault="001D593E" w:rsidP="001D593E">
      <w:pPr>
        <w:rPr>
          <w:sz w:val="32"/>
          <w:szCs w:val="32"/>
          <w:lang w:val="pt-BR"/>
        </w:rPr>
      </w:pPr>
    </w:p>
    <w:p w:rsidR="001D593E" w:rsidRPr="00A62083" w:rsidRDefault="001D593E" w:rsidP="001D593E"/>
    <w:p w:rsidR="00A4243C" w:rsidRPr="001D593E" w:rsidRDefault="00A4243C" w:rsidP="001D593E"/>
    <w:sectPr w:rsidR="00A4243C" w:rsidRPr="001D593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ECC" w:rsidRDefault="00C46ECC" w:rsidP="00A4243C">
      <w:pPr>
        <w:spacing w:line="240" w:lineRule="auto"/>
      </w:pPr>
      <w:r>
        <w:separator/>
      </w:r>
    </w:p>
  </w:endnote>
  <w:endnote w:type="continuationSeparator" w:id="0">
    <w:p w:rsidR="00C46ECC" w:rsidRDefault="00C46ECC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F0167E">
            <w:fldChar w:fldCharType="begin"/>
          </w:r>
          <w:r w:rsidR="00A4243C">
            <w:instrText xml:space="preserve"> DATE \@ "yyyy" </w:instrText>
          </w:r>
          <w:r w:rsidR="00F0167E">
            <w:fldChar w:fldCharType="separate"/>
          </w:r>
          <w:r w:rsidR="00415738">
            <w:rPr>
              <w:noProof/>
            </w:rPr>
            <w:t>2013</w:t>
          </w:r>
          <w:r w:rsidR="00F0167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F0167E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F0167E">
            <w:rPr>
              <w:rStyle w:val="PageNumber"/>
              <w:lang w:val="pt-BR"/>
            </w:rPr>
            <w:fldChar w:fldCharType="separate"/>
          </w:r>
          <w:r w:rsidR="00415738">
            <w:rPr>
              <w:rStyle w:val="PageNumber"/>
              <w:noProof/>
              <w:lang w:val="pt-BR"/>
            </w:rPr>
            <w:t>1</w:t>
          </w:r>
          <w:r w:rsidR="00F0167E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C46ECC">
            <w:fldChar w:fldCharType="begin"/>
          </w:r>
          <w:r w:rsidR="00C46ECC">
            <w:instrText xml:space="preserve"> NUMPAGES  \* MERGEFORMAT </w:instrText>
          </w:r>
          <w:r w:rsidR="00C46ECC">
            <w:fldChar w:fldCharType="separate"/>
          </w:r>
          <w:r w:rsidR="00415738" w:rsidRPr="00415738">
            <w:rPr>
              <w:rStyle w:val="PageNumber"/>
              <w:noProof/>
            </w:rPr>
            <w:t>3</w:t>
          </w:r>
          <w:r w:rsidR="00C46ECC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ECC" w:rsidRDefault="00C46ECC" w:rsidP="00A4243C">
      <w:pPr>
        <w:spacing w:line="240" w:lineRule="auto"/>
      </w:pPr>
      <w:r>
        <w:separator/>
      </w:r>
    </w:p>
  </w:footnote>
  <w:footnote w:type="continuationSeparator" w:id="0">
    <w:p w:rsidR="00C46ECC" w:rsidRDefault="00C46ECC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1D593E" w:rsidP="001D593E">
    <w:pPr>
      <w:pStyle w:val="Header"/>
      <w:jc w:val="right"/>
      <w:rPr>
        <w:lang w:val="pt-BR"/>
      </w:rPr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-27830</wp:posOffset>
          </wp:positionV>
          <wp:extent cx="1587113" cy="540689"/>
          <wp:effectExtent l="19050" t="0" r="0" b="0"/>
          <wp:wrapNone/>
          <wp:docPr id="1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593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3039C" w:rsidRDefault="0053039C" w:rsidP="001D593E">
    <w:pPr>
      <w:pStyle w:val="Header"/>
      <w:jc w:val="right"/>
      <w:rPr>
        <w:lang w:val="pt-BR"/>
      </w:rPr>
    </w:pPr>
  </w:p>
  <w:p w:rsidR="0053039C" w:rsidRDefault="0053039C" w:rsidP="001D593E">
    <w:pPr>
      <w:pStyle w:val="Header"/>
      <w:jc w:val="right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142961"/>
    <w:rsid w:val="001D593E"/>
    <w:rsid w:val="002D555C"/>
    <w:rsid w:val="00327425"/>
    <w:rsid w:val="003B196B"/>
    <w:rsid w:val="00415738"/>
    <w:rsid w:val="004936A5"/>
    <w:rsid w:val="0053039C"/>
    <w:rsid w:val="007C05F4"/>
    <w:rsid w:val="00816B73"/>
    <w:rsid w:val="0095727F"/>
    <w:rsid w:val="00A4243C"/>
    <w:rsid w:val="00AC36AA"/>
    <w:rsid w:val="00B22F24"/>
    <w:rsid w:val="00BE35FD"/>
    <w:rsid w:val="00C46ECC"/>
    <w:rsid w:val="00D25F14"/>
    <w:rsid w:val="00D906FA"/>
    <w:rsid w:val="00EE13A0"/>
    <w:rsid w:val="00F01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0</TotalTime>
  <Pages>3</Pages>
  <Words>484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3096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2</cp:revision>
  <dcterms:created xsi:type="dcterms:W3CDTF">2013-06-13T00:07:00Z</dcterms:created>
  <dcterms:modified xsi:type="dcterms:W3CDTF">2013-06-13T00:07:00Z</dcterms:modified>
</cp:coreProperties>
</file>