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944816" w:rsidP="00944816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7DC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</w:t>
      </w:r>
      <w:r w:rsidR="00DD72FF">
        <w:rPr>
          <w:b/>
          <w:sz w:val="22"/>
          <w:szCs w:val="22"/>
          <w:lang w:val="pt-BR"/>
        </w:rPr>
        <w:t>23/06/2013</w:t>
      </w:r>
      <w:r w:rsidRPr="000F0D5E">
        <w:rPr>
          <w:b/>
          <w:sz w:val="24"/>
          <w:szCs w:val="24"/>
          <w:lang w:val="pt-BR"/>
        </w:rPr>
        <w:t xml:space="preserve">  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Rafael Braga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B017DC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DD72FF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bookmarkStart w:id="0" w:name="_GoBack"/>
            <w:bookmarkEnd w:id="0"/>
            <w:r>
              <w:rPr>
                <w:snapToGrid/>
                <w:sz w:val="22"/>
                <w:szCs w:val="22"/>
                <w:lang w:val="pt-BR" w:eastAsia="pt-BR"/>
              </w:rPr>
              <w:t xml:space="preserve">(    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D72FF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944816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885" w:rsidRDefault="00EB5885" w:rsidP="00A4243C">
      <w:pPr>
        <w:spacing w:line="240" w:lineRule="auto"/>
      </w:pPr>
      <w:r>
        <w:separator/>
      </w:r>
    </w:p>
  </w:endnote>
  <w:endnote w:type="continuationSeparator" w:id="0">
    <w:p w:rsidR="00EB5885" w:rsidRDefault="00EB5885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DD72FF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DA3AA8">
            <w:rPr>
              <w:rStyle w:val="PageNumber"/>
              <w:lang w:val="pt-BR"/>
            </w:rPr>
            <w:fldChar w:fldCharType="separate"/>
          </w:r>
          <w:r w:rsidR="00EB5885">
            <w:rPr>
              <w:rStyle w:val="PageNumber"/>
              <w:noProof/>
              <w:lang w:val="pt-BR"/>
            </w:rPr>
            <w:t>1</w:t>
          </w:r>
          <w:r w:rsidR="00DA3AA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EB5885" w:rsidRPr="00EB5885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885" w:rsidRDefault="00EB5885" w:rsidP="00A4243C">
      <w:pPr>
        <w:spacing w:line="240" w:lineRule="auto"/>
      </w:pPr>
      <w:r>
        <w:separator/>
      </w:r>
    </w:p>
  </w:footnote>
  <w:footnote w:type="continuationSeparator" w:id="0">
    <w:p w:rsidR="00EB5885" w:rsidRDefault="00EB5885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8" w:rsidRDefault="006F7F68" w:rsidP="006F7F68">
    <w:pPr>
      <w:pStyle w:val="Header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76FA6"/>
    <w:rsid w:val="000823EE"/>
    <w:rsid w:val="001D255F"/>
    <w:rsid w:val="00204738"/>
    <w:rsid w:val="00327425"/>
    <w:rsid w:val="003824D6"/>
    <w:rsid w:val="004936A5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C36AA"/>
    <w:rsid w:val="00AF70DF"/>
    <w:rsid w:val="00B017DC"/>
    <w:rsid w:val="00B22F24"/>
    <w:rsid w:val="00BE35FD"/>
    <w:rsid w:val="00D25F14"/>
    <w:rsid w:val="00D906FA"/>
    <w:rsid w:val="00DA3AA8"/>
    <w:rsid w:val="00DD72FF"/>
    <w:rsid w:val="00EB5885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2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998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2013-06-13T00:37:00Z</dcterms:created>
  <dcterms:modified xsi:type="dcterms:W3CDTF">2013-06-23T21:27:00Z</dcterms:modified>
</cp:coreProperties>
</file>