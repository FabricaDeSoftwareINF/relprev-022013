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3E" w:rsidRDefault="001D593E" w:rsidP="001D593E">
      <w:pPr>
        <w:rPr>
          <w:b/>
          <w:sz w:val="24"/>
          <w:szCs w:val="24"/>
          <w:lang w:val="pt-BR"/>
        </w:rPr>
      </w:pPr>
    </w:p>
    <w:p w:rsidR="001D593E" w:rsidRDefault="001D593E" w:rsidP="001D593E">
      <w:pPr>
        <w:rPr>
          <w:b/>
          <w:sz w:val="24"/>
          <w:szCs w:val="24"/>
          <w:lang w:val="pt-BR"/>
        </w:rPr>
      </w:pPr>
    </w:p>
    <w:p w:rsidR="001D593E" w:rsidRDefault="001D593E" w:rsidP="001D593E">
      <w:pPr>
        <w:rPr>
          <w:b/>
          <w:sz w:val="24"/>
          <w:szCs w:val="24"/>
          <w:lang w:val="pt-BR"/>
        </w:rPr>
      </w:pPr>
    </w:p>
    <w:p w:rsidR="001D593E" w:rsidRPr="000F0D5E" w:rsidRDefault="004276C0" w:rsidP="001D593E">
      <w:pPr>
        <w:rPr>
          <w:b/>
          <w:sz w:val="24"/>
          <w:szCs w:val="24"/>
          <w:lang w:val="pt-BR"/>
        </w:rPr>
      </w:pPr>
      <w:r>
        <w:rPr>
          <w:b/>
          <w:sz w:val="22"/>
          <w:szCs w:val="22"/>
          <w:lang w:val="pt-BR"/>
        </w:rPr>
        <w:t>Projeto: RELPREV</w:t>
      </w:r>
      <w:r>
        <w:rPr>
          <w:b/>
          <w:sz w:val="24"/>
          <w:szCs w:val="24"/>
          <w:lang w:val="pt-BR"/>
        </w:rPr>
        <w:tab/>
      </w:r>
      <w:r w:rsidR="001D593E" w:rsidRPr="000F0D5E">
        <w:rPr>
          <w:b/>
          <w:sz w:val="24"/>
          <w:szCs w:val="24"/>
          <w:lang w:val="pt-BR"/>
        </w:rPr>
        <w:tab/>
      </w:r>
      <w:r w:rsidR="001D593E">
        <w:rPr>
          <w:b/>
          <w:sz w:val="24"/>
          <w:szCs w:val="24"/>
          <w:lang w:val="pt-BR"/>
        </w:rPr>
        <w:tab/>
      </w:r>
      <w:r w:rsidR="001D593E">
        <w:rPr>
          <w:b/>
          <w:sz w:val="24"/>
          <w:szCs w:val="24"/>
          <w:lang w:val="pt-BR"/>
        </w:rPr>
        <w:tab/>
      </w:r>
      <w:r w:rsidR="001D593E">
        <w:rPr>
          <w:b/>
          <w:sz w:val="24"/>
          <w:szCs w:val="24"/>
          <w:lang w:val="pt-BR"/>
        </w:rPr>
        <w:tab/>
      </w:r>
      <w:r w:rsidR="001D593E">
        <w:rPr>
          <w:b/>
          <w:sz w:val="24"/>
          <w:szCs w:val="24"/>
          <w:lang w:val="pt-BR"/>
        </w:rPr>
        <w:tab/>
      </w:r>
      <w:r w:rsidR="001D593E">
        <w:rPr>
          <w:b/>
          <w:sz w:val="24"/>
          <w:szCs w:val="24"/>
          <w:lang w:val="pt-BR"/>
        </w:rPr>
        <w:tab/>
      </w:r>
      <w:r w:rsidR="001D593E">
        <w:rPr>
          <w:b/>
          <w:sz w:val="24"/>
          <w:szCs w:val="24"/>
          <w:lang w:val="pt-BR"/>
        </w:rPr>
        <w:tab/>
      </w:r>
      <w:r w:rsidR="001D593E">
        <w:rPr>
          <w:b/>
          <w:sz w:val="24"/>
          <w:szCs w:val="24"/>
          <w:lang w:val="pt-BR"/>
        </w:rPr>
        <w:tab/>
      </w:r>
      <w:r w:rsidR="001D593E" w:rsidRPr="00A62083">
        <w:rPr>
          <w:b/>
          <w:sz w:val="22"/>
          <w:szCs w:val="22"/>
          <w:lang w:val="pt-BR"/>
        </w:rPr>
        <w:t>Data:     /</w:t>
      </w:r>
      <w:proofErr w:type="gramStart"/>
      <w:r w:rsidR="001D593E" w:rsidRPr="00A62083">
        <w:rPr>
          <w:b/>
          <w:sz w:val="22"/>
          <w:szCs w:val="22"/>
          <w:lang w:val="pt-BR"/>
        </w:rPr>
        <w:t xml:space="preserve">    </w:t>
      </w:r>
      <w:proofErr w:type="gramEnd"/>
      <w:r w:rsidR="001D593E" w:rsidRPr="00A62083">
        <w:rPr>
          <w:b/>
          <w:sz w:val="22"/>
          <w:szCs w:val="22"/>
          <w:lang w:val="pt-BR"/>
        </w:rPr>
        <w:t>/</w:t>
      </w:r>
      <w:r w:rsidR="001D593E" w:rsidRPr="000F0D5E">
        <w:rPr>
          <w:b/>
          <w:sz w:val="24"/>
          <w:szCs w:val="24"/>
          <w:lang w:val="pt-BR"/>
        </w:rPr>
        <w:t xml:space="preserve">    </w:t>
      </w:r>
    </w:p>
    <w:p w:rsidR="001D593E" w:rsidRPr="00A62083" w:rsidRDefault="001D593E" w:rsidP="001D593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</w:p>
    <w:p w:rsidR="001D593E" w:rsidRDefault="001D593E" w:rsidP="001D593E">
      <w:pPr>
        <w:rPr>
          <w:sz w:val="32"/>
          <w:szCs w:val="32"/>
          <w:lang w:val="pt-BR"/>
        </w:rPr>
      </w:pPr>
    </w:p>
    <w:p w:rsidR="001D593E" w:rsidRDefault="001D593E" w:rsidP="001D593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D593E" w:rsidRPr="004276C0" w:rsidTr="001B4AB6">
        <w:tc>
          <w:tcPr>
            <w:tcW w:w="9576" w:type="dxa"/>
            <w:gridSpan w:val="4"/>
          </w:tcPr>
          <w:p w:rsidR="001D593E" w:rsidRPr="00A62083" w:rsidRDefault="00142961" w:rsidP="001B4AB6">
            <w:pPr>
              <w:jc w:val="center"/>
              <w:rPr>
                <w:sz w:val="22"/>
                <w:szCs w:val="22"/>
                <w:lang w:val="pt-BR"/>
              </w:rPr>
            </w:pPr>
            <w:proofErr w:type="spellStart"/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</w:t>
            </w:r>
            <w:proofErr w:type="spellEnd"/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de Verificação da</w:t>
            </w:r>
            <w:r w:rsidR="001D593E"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Gerência d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e Projetos</w:t>
            </w:r>
          </w:p>
        </w:tc>
      </w:tr>
      <w:tr w:rsidR="001D593E" w:rsidRPr="004276C0" w:rsidTr="001B4AB6">
        <w:tc>
          <w:tcPr>
            <w:tcW w:w="9576" w:type="dxa"/>
            <w:gridSpan w:val="4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7219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D593E" w:rsidRPr="00A62083" w:rsidRDefault="001D593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D593E" w:rsidRPr="00A62083" w:rsidRDefault="001D593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D593E" w:rsidRPr="00A62083" w:rsidRDefault="001D593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D593E" w:rsidRPr="004276C0" w:rsidTr="001B4AB6">
        <w:tc>
          <w:tcPr>
            <w:tcW w:w="7219" w:type="dxa"/>
          </w:tcPr>
          <w:p w:rsidR="001D593E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escopo do trabalho para o projeto foi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definido?</w:t>
            </w:r>
          </w:p>
        </w:tc>
        <w:tc>
          <w:tcPr>
            <w:tcW w:w="786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4276C0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As tarefas e os produtos de trabalho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foram dimensionados utilizando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métodos apropriados?</w:t>
            </w:r>
          </w:p>
        </w:tc>
        <w:tc>
          <w:tcPr>
            <w:tcW w:w="786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4276C0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modelo e as fases do ciclo de vida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foram definidos?</w:t>
            </w:r>
          </w:p>
        </w:tc>
        <w:tc>
          <w:tcPr>
            <w:tcW w:w="786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4276C0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esforço e o custo para a execução 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tarefas e dos produtos de trabalho são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estimados com base em dados históricos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ou referências técnicas?</w:t>
            </w:r>
          </w:p>
        </w:tc>
        <w:tc>
          <w:tcPr>
            <w:tcW w:w="786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4276C0" w:rsidTr="001B4AB6">
        <w:tc>
          <w:tcPr>
            <w:tcW w:w="7219" w:type="dxa"/>
          </w:tcPr>
          <w:p w:rsidR="001D593E" w:rsidRPr="00813622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orçamento e o cronograma do projeto,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incluindo a definição de marcos e pontos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 controle, foram estabelecidos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mantidos?</w:t>
            </w:r>
          </w:p>
        </w:tc>
        <w:tc>
          <w:tcPr>
            <w:tcW w:w="786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276C0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06.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riscos do projeto foram identificados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e o seu impacto, probabilidade de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ocorrência e prioridade de tratamento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determinados e documentados?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276C0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07.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recursos humanos para o projeto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planejados considerando o perfil e 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conhecimento necessários para executá</w:t>
            </w:r>
            <w:r>
              <w:rPr>
                <w:snapToGrid/>
                <w:sz w:val="22"/>
                <w:szCs w:val="22"/>
                <w:lang w:val="pt-BR" w:eastAsia="pt-BR"/>
              </w:rPr>
              <w:t>-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lo?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276C0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08.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 xml:space="preserve">Os recursos e o ambiente de </w:t>
            </w:r>
            <w:proofErr w:type="gramStart"/>
            <w:r w:rsidRPr="00142961">
              <w:rPr>
                <w:snapToGrid/>
                <w:sz w:val="22"/>
                <w:szCs w:val="22"/>
                <w:lang w:val="pt-BR" w:eastAsia="pt-BR"/>
              </w:rPr>
              <w:t>trabalho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necessários</w:t>
            </w:r>
            <w:proofErr w:type="gramEnd"/>
            <w:r w:rsidRPr="00142961">
              <w:rPr>
                <w:snapToGrid/>
                <w:sz w:val="22"/>
                <w:szCs w:val="22"/>
                <w:lang w:val="pt-BR" w:eastAsia="pt-BR"/>
              </w:rPr>
              <w:t xml:space="preserve"> para executar o projeto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planejados?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276C0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09.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dados relevantes do projeto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identificados e planejados quanto à forma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 coleta, armazenamento e distribuição?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276C0" w:rsidTr="001B4AB6">
        <w:tc>
          <w:tcPr>
            <w:tcW w:w="7219" w:type="dxa"/>
          </w:tcPr>
          <w:p w:rsidR="00142961" w:rsidRPr="00A62083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10.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Um mecanismo foi estabelecido para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acessá-los, incluindo, se pertinente,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questões de privacidade e segurança?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276C0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11.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Um plano geral para a execução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é estabelecido com a integração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de planos específicos?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142961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12.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 viabilidade de atingir as metas do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projeto foi explicitamente avaliada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considerando restrições e recursos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disponíveis? Quando necessário, ajustes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realizados?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276C0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13.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Plano do Projeto foi revisado com todos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interessados e o compromisso com ele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foi obtido e mantido?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276C0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14.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escopo, as tarefas, as estimativas, 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orçamento e o cronograma do projeto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monitorados em relação ao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planejado?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276C0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15.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recursos materiais e humanos bem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como os dados relevantes do projeto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foram monitorados em relação ao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planejado?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276C0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16.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riscos foram monitorados em relação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ao planejado?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276C0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17.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envolvimento das partes interessadas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no projeto foi planejado, monitorado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mantido?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276C0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18.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Revisões foram realizadas em marcos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do projeto e conforme estabelecido no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planejamento?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276C0" w:rsidTr="001B4AB6">
        <w:tc>
          <w:tcPr>
            <w:tcW w:w="7219" w:type="dxa"/>
          </w:tcPr>
          <w:p w:rsidR="00142961" w:rsidRDefault="00142961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19.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Registros de problemas identificados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e o resultado da análise de questões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pertinentes, incluindo dependências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críticas, foram estabelecidos e tratados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com as partes interessadas?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42961" w:rsidRPr="004276C0" w:rsidTr="001B4AB6">
        <w:tc>
          <w:tcPr>
            <w:tcW w:w="7219" w:type="dxa"/>
          </w:tcPr>
          <w:p w:rsidR="00142961" w:rsidRDefault="0053039C" w:rsidP="0053039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lastRenderedPageBreak/>
              <w:t xml:space="preserve">20.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Ações para corrigir desvios em relação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ao planejado e para prevenir a repetição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dos problemas identificados foram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 xml:space="preserve">estabelecidas, </w:t>
            </w:r>
            <w:proofErr w:type="gramStart"/>
            <w:r w:rsidRPr="0053039C">
              <w:rPr>
                <w:snapToGrid/>
                <w:sz w:val="22"/>
                <w:szCs w:val="22"/>
                <w:lang w:val="pt-BR" w:eastAsia="pt-BR"/>
              </w:rPr>
              <w:t>implementadas</w:t>
            </w:r>
            <w:proofErr w:type="gramEnd"/>
            <w:r w:rsidRPr="0053039C">
              <w:rPr>
                <w:snapToGrid/>
                <w:sz w:val="22"/>
                <w:szCs w:val="22"/>
                <w:lang w:val="pt-BR" w:eastAsia="pt-BR"/>
              </w:rPr>
              <w:t xml:space="preserve"> e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acompanhadas até a sua conclusão?</w:t>
            </w:r>
          </w:p>
        </w:tc>
        <w:tc>
          <w:tcPr>
            <w:tcW w:w="786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142961" w:rsidTr="001B4AB6">
        <w:tc>
          <w:tcPr>
            <w:tcW w:w="9576" w:type="dxa"/>
            <w:gridSpan w:val="4"/>
          </w:tcPr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  <w:r w:rsidRPr="00142961">
              <w:rPr>
                <w:sz w:val="22"/>
                <w:szCs w:val="22"/>
                <w:lang w:val="pt-BR"/>
              </w:rPr>
              <w:t>Comentários:</w:t>
            </w:r>
          </w:p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813622" w:rsidTr="001B4AB6">
        <w:tc>
          <w:tcPr>
            <w:tcW w:w="9576" w:type="dxa"/>
            <w:gridSpan w:val="4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D593E" w:rsidRPr="00A62083" w:rsidRDefault="00415738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6350" r="6350" b="1270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35pt;margin-top:1.55pt;width:10.9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K3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F5wZ6KlE&#10;n0k0MK2WbBb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97Cit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 xml:space="preserve">ados da avaliação satisfazem o sugerido no </w:t>
            </w:r>
            <w:proofErr w:type="gramStart"/>
            <w:r w:rsidR="001D593E">
              <w:rPr>
                <w:snapToGrid/>
                <w:sz w:val="22"/>
                <w:szCs w:val="22"/>
                <w:lang w:val="pt-BR" w:eastAsia="pt-BR"/>
              </w:rPr>
              <w:t>MPS.</w:t>
            </w:r>
            <w:proofErr w:type="gramEnd"/>
            <w:r w:rsidR="001D593E">
              <w:rPr>
                <w:snapToGrid/>
                <w:sz w:val="22"/>
                <w:szCs w:val="22"/>
                <w:lang w:val="pt-BR" w:eastAsia="pt-BR"/>
              </w:rPr>
              <w:t>Br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D593E" w:rsidRPr="00A62083" w:rsidRDefault="00415738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10160" r="6350" b="889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D593E" w:rsidRPr="00A62083" w:rsidRDefault="00415738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8255" r="6350" b="1079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 xml:space="preserve">ão satisfazem o sugerido no </w:t>
            </w:r>
            <w:proofErr w:type="gramStart"/>
            <w:r w:rsidR="001D593E">
              <w:rPr>
                <w:snapToGrid/>
                <w:sz w:val="22"/>
                <w:szCs w:val="22"/>
                <w:lang w:val="pt-BR" w:eastAsia="pt-BR"/>
              </w:rPr>
              <w:t>MPS.</w:t>
            </w:r>
            <w:proofErr w:type="gramEnd"/>
            <w:r w:rsidR="001D593E">
              <w:rPr>
                <w:snapToGrid/>
                <w:sz w:val="22"/>
                <w:szCs w:val="22"/>
                <w:lang w:val="pt-BR" w:eastAsia="pt-BR"/>
              </w:rPr>
              <w:t>Br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D593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D593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D593E" w:rsidRPr="00A62083" w:rsidRDefault="001D593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sz w:val="22"/>
          <w:szCs w:val="22"/>
          <w:lang w:val="pt-BR"/>
        </w:rPr>
      </w:pPr>
    </w:p>
    <w:p w:rsidR="001D593E" w:rsidRDefault="001D593E" w:rsidP="001D593E">
      <w:pPr>
        <w:rPr>
          <w:sz w:val="22"/>
          <w:szCs w:val="22"/>
          <w:lang w:val="pt-BR"/>
        </w:rPr>
      </w:pPr>
    </w:p>
    <w:p w:rsidR="001D593E" w:rsidRDefault="001D593E" w:rsidP="001D593E">
      <w:pPr>
        <w:rPr>
          <w:sz w:val="22"/>
          <w:szCs w:val="22"/>
          <w:lang w:val="pt-BR"/>
        </w:rPr>
      </w:pPr>
    </w:p>
    <w:p w:rsidR="001D593E" w:rsidRPr="00A62083" w:rsidRDefault="001D593E" w:rsidP="001D593E">
      <w:pPr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D593E" w:rsidRPr="00A62083" w:rsidTr="001B4AB6">
        <w:tc>
          <w:tcPr>
            <w:tcW w:w="9500" w:type="dxa"/>
            <w:gridSpan w:val="3"/>
          </w:tcPr>
          <w:p w:rsidR="001D593E" w:rsidRPr="00A62083" w:rsidRDefault="004276C0" w:rsidP="001B4AB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Não Conformidades</w:t>
            </w:r>
            <w:bookmarkStart w:id="0" w:name="_GoBack"/>
            <w:bookmarkEnd w:id="0"/>
            <w:r w:rsidR="001D593E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D593E" w:rsidRPr="00011740" w:rsidRDefault="001D593E" w:rsidP="001D593E">
      <w:pPr>
        <w:rPr>
          <w:sz w:val="32"/>
          <w:szCs w:val="32"/>
          <w:lang w:val="pt-BR"/>
        </w:rPr>
      </w:pPr>
    </w:p>
    <w:p w:rsidR="001D593E" w:rsidRPr="00A62083" w:rsidRDefault="001D593E" w:rsidP="001D593E"/>
    <w:p w:rsidR="00A4243C" w:rsidRPr="001D593E" w:rsidRDefault="00A4243C" w:rsidP="001D593E"/>
    <w:sectPr w:rsidR="00A4243C" w:rsidRPr="001D593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5D2" w:rsidRDefault="000D45D2" w:rsidP="00A4243C">
      <w:pPr>
        <w:spacing w:line="240" w:lineRule="auto"/>
      </w:pPr>
      <w:r>
        <w:separator/>
      </w:r>
    </w:p>
  </w:endnote>
  <w:endnote w:type="continuationSeparator" w:id="0">
    <w:p w:rsidR="000D45D2" w:rsidRDefault="000D45D2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F0167E">
            <w:fldChar w:fldCharType="begin"/>
          </w:r>
          <w:r w:rsidR="00A4243C">
            <w:instrText xml:space="preserve"> DATE \@ "yyyy" </w:instrText>
          </w:r>
          <w:r w:rsidR="00F0167E">
            <w:fldChar w:fldCharType="separate"/>
          </w:r>
          <w:r w:rsidR="004276C0">
            <w:rPr>
              <w:noProof/>
            </w:rPr>
            <w:t>2013</w:t>
          </w:r>
          <w:r w:rsidR="00F0167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F0167E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F0167E">
            <w:rPr>
              <w:rStyle w:val="PageNumber"/>
              <w:lang w:val="pt-BR"/>
            </w:rPr>
            <w:fldChar w:fldCharType="separate"/>
          </w:r>
          <w:r w:rsidR="004276C0">
            <w:rPr>
              <w:rStyle w:val="PageNumber"/>
              <w:noProof/>
              <w:lang w:val="pt-BR"/>
            </w:rPr>
            <w:t>2</w:t>
          </w:r>
          <w:r w:rsidR="00F0167E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4276C0" w:rsidRPr="004276C0">
              <w:rPr>
                <w:rStyle w:val="PageNumber"/>
                <w:noProof/>
              </w:rPr>
              <w:t>3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5D2" w:rsidRDefault="000D45D2" w:rsidP="00A4243C">
      <w:pPr>
        <w:spacing w:line="240" w:lineRule="auto"/>
      </w:pPr>
      <w:r>
        <w:separator/>
      </w:r>
    </w:p>
  </w:footnote>
  <w:footnote w:type="continuationSeparator" w:id="0">
    <w:p w:rsidR="000D45D2" w:rsidRDefault="000D45D2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1D593E" w:rsidP="001D593E">
    <w:pPr>
      <w:pStyle w:val="Header"/>
      <w:jc w:val="right"/>
      <w:rPr>
        <w:lang w:val="pt-BR"/>
      </w:rPr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-27830</wp:posOffset>
          </wp:positionV>
          <wp:extent cx="1587113" cy="540689"/>
          <wp:effectExtent l="19050" t="0" r="0" b="0"/>
          <wp:wrapNone/>
          <wp:docPr id="1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D593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3039C" w:rsidRDefault="0053039C" w:rsidP="001D593E">
    <w:pPr>
      <w:pStyle w:val="Header"/>
      <w:jc w:val="right"/>
      <w:rPr>
        <w:lang w:val="pt-BR"/>
      </w:rPr>
    </w:pPr>
  </w:p>
  <w:p w:rsidR="0053039C" w:rsidRDefault="0053039C" w:rsidP="001D593E">
    <w:pPr>
      <w:pStyle w:val="Header"/>
      <w:jc w:val="right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0D45D2"/>
    <w:rsid w:val="00142961"/>
    <w:rsid w:val="001D593E"/>
    <w:rsid w:val="002D555C"/>
    <w:rsid w:val="00327425"/>
    <w:rsid w:val="003B196B"/>
    <w:rsid w:val="00415738"/>
    <w:rsid w:val="004276C0"/>
    <w:rsid w:val="004936A5"/>
    <w:rsid w:val="0053039C"/>
    <w:rsid w:val="007C05F4"/>
    <w:rsid w:val="00816B73"/>
    <w:rsid w:val="0095727F"/>
    <w:rsid w:val="00A4243C"/>
    <w:rsid w:val="00AC36AA"/>
    <w:rsid w:val="00B22F24"/>
    <w:rsid w:val="00BE35FD"/>
    <w:rsid w:val="00C46ECC"/>
    <w:rsid w:val="00D25F14"/>
    <w:rsid w:val="00D906FA"/>
    <w:rsid w:val="00EE13A0"/>
    <w:rsid w:val="00F01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D5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D5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</TotalTime>
  <Pages>3</Pages>
  <Words>485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3099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Andressa Gonçalves Guimarães</cp:lastModifiedBy>
  <cp:revision>3</cp:revision>
  <dcterms:created xsi:type="dcterms:W3CDTF">2013-06-13T00:07:00Z</dcterms:created>
  <dcterms:modified xsi:type="dcterms:W3CDTF">2013-10-11T01:29:00Z</dcterms:modified>
</cp:coreProperties>
</file>